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3E" w:rsidRDefault="00EE353E" w:rsidP="00765295">
      <w:pPr>
        <w:pStyle w:val="EPAMHeading1"/>
      </w:pPr>
    </w:p>
    <w:p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FF1AF5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BC05CD" wp14:editId="3A3758BF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:rsidR="00FF1AF5" w:rsidRPr="00EE353E" w:rsidRDefault="008C60E4" w:rsidP="009A78F3">
            <w:pPr>
              <w:pStyle w:val="EPAMTitle"/>
            </w:pP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 w:rsidR="00D757EC">
              <w:t xml:space="preserve">Основы </w:t>
            </w:r>
            <w:r w:rsidR="009A78F3">
              <w:rPr>
                <w:lang w:val="en-US"/>
              </w:rPr>
              <w:t>HTML</w:t>
            </w:r>
            <w:r>
              <w:rPr>
                <w:lang w:val="en-US"/>
              </w:rPr>
              <w:fldChar w:fldCharType="end"/>
            </w:r>
          </w:p>
        </w:tc>
      </w:tr>
      <w:tr w:rsidR="00FF1AF5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Default="00FF1AF5" w:rsidP="004D1C98">
            <w:pPr>
              <w:spacing w:before="120" w:after="120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:rsidR="00FF1AF5" w:rsidRDefault="008C60E4" w:rsidP="00FF1AF5">
            <w:pPr>
              <w:pStyle w:val="EPAMSubTitl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r w:rsidR="00D757EC">
              <w:t>EPMR-TCSR</w:t>
            </w:r>
            <w:r>
              <w:fldChar w:fldCharType="end"/>
            </w:r>
          </w:p>
        </w:tc>
      </w:tr>
    </w:tbl>
    <w:p w:rsidR="00EE353E" w:rsidRDefault="00EE353E" w:rsidP="00765295">
      <w:pPr>
        <w:pStyle w:val="EPAMHeading1"/>
      </w:pPr>
    </w:p>
    <w:p w:rsidR="007716C1" w:rsidRPr="007716C1" w:rsidRDefault="007716C1" w:rsidP="00765295">
      <w:pPr>
        <w:pStyle w:val="EPAMHeading1"/>
      </w:pPr>
    </w:p>
    <w:p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:rsidR="00B47A7B" w:rsidRPr="0071692E" w:rsidRDefault="00B47A7B" w:rsidP="008F6F1E">
            <w:pPr>
              <w:pStyle w:val="EPAMSmall"/>
            </w:pPr>
          </w:p>
        </w:tc>
      </w:tr>
      <w:tr w:rsidR="007716C1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:rsidR="00EE353E" w:rsidRPr="00112E2B" w:rsidRDefault="009A78F3" w:rsidP="00112E2B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Andrey_Egorov1</w:t>
            </w:r>
          </w:p>
        </w:tc>
        <w:tc>
          <w:tcPr>
            <w:tcW w:w="1984" w:type="dxa"/>
          </w:tcPr>
          <w:p w:rsidR="00EE353E" w:rsidRPr="0071692E" w:rsidRDefault="00EE353E" w:rsidP="009A78F3">
            <w:pPr>
              <w:pStyle w:val="EPAMNormal"/>
            </w:pPr>
            <w:r w:rsidRPr="0071692E">
              <w:t>&lt;</w:t>
            </w:r>
            <w:r w:rsidR="009A78F3">
              <w:rPr>
                <w:lang w:val="en-US"/>
              </w:rPr>
              <w:t>22</w:t>
            </w:r>
            <w:r w:rsidRPr="0071692E">
              <w:t>-</w:t>
            </w:r>
            <w:r w:rsidR="009A78F3">
              <w:rPr>
                <w:lang w:val="en-US"/>
              </w:rPr>
              <w:t>Feb</w:t>
            </w:r>
            <w:r w:rsidRPr="0071692E">
              <w:t>-</w:t>
            </w:r>
            <w:r w:rsidR="008E4CEE">
              <w:rPr>
                <w:lang w:val="en-US"/>
              </w:rPr>
              <w:t>201</w:t>
            </w:r>
            <w:r w:rsidR="009A78F3">
              <w:rPr>
                <w:lang w:val="en-US"/>
              </w:rPr>
              <w:t>4</w:t>
            </w:r>
            <w:r w:rsidRPr="0071692E">
              <w:t>&gt;</w:t>
            </w: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  <w:tr w:rsidR="007716C1" w:rsidRPr="0071692E" w:rsidTr="007716C1"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83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2410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984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</w:tbl>
    <w:p w:rsidR="007716C1" w:rsidRDefault="007716C1" w:rsidP="007716C1">
      <w:pPr>
        <w:pStyle w:val="EPAMHeading6"/>
        <w:jc w:val="center"/>
      </w:pPr>
    </w:p>
    <w:p w:rsidR="007716C1" w:rsidRDefault="007716C1" w:rsidP="007716C1">
      <w:pPr>
        <w:pStyle w:val="EPAMHeading6"/>
        <w:jc w:val="center"/>
      </w:pPr>
    </w:p>
    <w:p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:rsidTr="007716C1"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DA788E" w:rsidRDefault="003C025A">
      <w:r>
        <w:br w:type="page"/>
      </w:r>
    </w:p>
    <w:p w:rsidR="003C025A" w:rsidRDefault="00DA788E" w:rsidP="00DA788E">
      <w:pPr>
        <w:pStyle w:val="Heading1"/>
        <w:rPr>
          <w:lang w:val="en-US"/>
        </w:rPr>
      </w:pPr>
      <w:r>
        <w:lastRenderedPageBreak/>
        <w:t>Задания</w:t>
      </w:r>
    </w:p>
    <w:p w:rsidR="00D757EC" w:rsidRDefault="00D757EC" w:rsidP="00D757EC">
      <w:pPr>
        <w:pStyle w:val="Heading2"/>
      </w:pPr>
      <w:r>
        <w:t>Задание 1</w:t>
      </w:r>
    </w:p>
    <w:p w:rsidR="000877CB" w:rsidRDefault="000877CB" w:rsidP="00D757EC">
      <w:r>
        <w:t xml:space="preserve">Необходимо сделать макет страницы, средствами </w:t>
      </w:r>
      <w:r>
        <w:rPr>
          <w:lang w:val="en-US"/>
        </w:rPr>
        <w:t>HTML</w:t>
      </w:r>
      <w:r w:rsidRPr="000877CB">
        <w:t>.</w:t>
      </w:r>
    </w:p>
    <w:p w:rsidR="000877CB" w:rsidRDefault="00815AC8" w:rsidP="00D757EC">
      <w:r>
        <w:t>Описание</w:t>
      </w:r>
      <w:r w:rsidR="000877CB">
        <w:t xml:space="preserve"> макет</w:t>
      </w:r>
      <w:r>
        <w:t>а</w:t>
      </w:r>
      <w:r w:rsidR="000877CB">
        <w:t>:</w:t>
      </w:r>
    </w:p>
    <w:p w:rsidR="002F05AA" w:rsidRDefault="002F05AA" w:rsidP="002F05AA">
      <w:pPr>
        <w:pStyle w:val="ListParagraph"/>
        <w:numPr>
          <w:ilvl w:val="0"/>
          <w:numId w:val="10"/>
        </w:numPr>
      </w:pPr>
      <w:r>
        <w:t>Сайт должен тянуться на всю доступную область</w:t>
      </w:r>
      <w:r w:rsidR="000A580A">
        <w:t>.</w:t>
      </w:r>
    </w:p>
    <w:p w:rsidR="000877CB" w:rsidRDefault="002F05AA" w:rsidP="002F05AA">
      <w:pPr>
        <w:pStyle w:val="ListParagraph"/>
        <w:numPr>
          <w:ilvl w:val="0"/>
          <w:numId w:val="10"/>
        </w:numPr>
      </w:pPr>
      <w:r>
        <w:t>Высота шапки 100 пикселей</w:t>
      </w:r>
      <w:r w:rsidR="000A580A">
        <w:t>.</w:t>
      </w:r>
    </w:p>
    <w:p w:rsidR="002F05AA" w:rsidRDefault="002F05AA" w:rsidP="002F05AA">
      <w:pPr>
        <w:pStyle w:val="ListParagraph"/>
        <w:numPr>
          <w:ilvl w:val="0"/>
          <w:numId w:val="10"/>
        </w:numPr>
      </w:pPr>
      <w:r>
        <w:t>Колонка «Меню» имеет ширину в 200 пикселей</w:t>
      </w:r>
      <w:r w:rsidR="000A580A">
        <w:t>.</w:t>
      </w:r>
    </w:p>
    <w:p w:rsidR="002F05AA" w:rsidRDefault="00697B17" w:rsidP="002F05AA">
      <w:pPr>
        <w:pStyle w:val="ListParagraph"/>
        <w:numPr>
          <w:ilvl w:val="0"/>
          <w:numId w:val="10"/>
        </w:numPr>
      </w:pPr>
      <w:r>
        <w:t>Правая к</w:t>
      </w:r>
      <w:r w:rsidR="002F05AA">
        <w:t>олонка имеет ширину в 200 пикселей</w:t>
      </w:r>
      <w:r w:rsidR="000A580A">
        <w:t>.</w:t>
      </w:r>
    </w:p>
    <w:p w:rsidR="002F05AA" w:rsidRDefault="002F05AA" w:rsidP="008829BD">
      <w:pPr>
        <w:pStyle w:val="ListParagraph"/>
        <w:numPr>
          <w:ilvl w:val="0"/>
          <w:numId w:val="10"/>
        </w:numPr>
      </w:pPr>
      <w:r>
        <w:t>Центральная область тянется на всю доступную область</w:t>
      </w:r>
      <w:r w:rsidR="000A580A">
        <w:t>.</w:t>
      </w:r>
    </w:p>
    <w:p w:rsidR="002F05AA" w:rsidRDefault="002F05AA" w:rsidP="002F05AA">
      <w:pPr>
        <w:pStyle w:val="ListParagraph"/>
        <w:numPr>
          <w:ilvl w:val="0"/>
          <w:numId w:val="10"/>
        </w:numPr>
      </w:pPr>
      <w:r>
        <w:t>Внутренний отступ</w:t>
      </w:r>
      <w:r w:rsidR="00265232">
        <w:t>(</w:t>
      </w:r>
      <w:r w:rsidR="00265232">
        <w:rPr>
          <w:lang w:val="en-US"/>
        </w:rPr>
        <w:t>padding</w:t>
      </w:r>
      <w:r w:rsidR="00265232">
        <w:t>)</w:t>
      </w:r>
      <w:r w:rsidRPr="00815AC8">
        <w:t xml:space="preserve"> </w:t>
      </w:r>
      <w:r>
        <w:t>составляет 5 пикселей</w:t>
      </w:r>
      <w:r w:rsidR="000A580A">
        <w:t>.</w:t>
      </w:r>
    </w:p>
    <w:p w:rsidR="002F05AA" w:rsidRDefault="002F05AA" w:rsidP="002F05AA">
      <w:pPr>
        <w:pStyle w:val="ListParagraph"/>
        <w:numPr>
          <w:ilvl w:val="0"/>
          <w:numId w:val="10"/>
        </w:numPr>
      </w:pPr>
      <w:r>
        <w:t>Высота подвала по контенту</w:t>
      </w:r>
      <w:r w:rsidR="000A580A">
        <w:t>.</w:t>
      </w:r>
    </w:p>
    <w:p w:rsidR="00520E01" w:rsidRDefault="00520E01" w:rsidP="002F05AA">
      <w:pPr>
        <w:pStyle w:val="ListParagraph"/>
        <w:numPr>
          <w:ilvl w:val="0"/>
          <w:numId w:val="10"/>
        </w:numPr>
      </w:pPr>
      <w:r>
        <w:t>В списке в 1-м пункте есть надстрочный символ 2.</w:t>
      </w:r>
    </w:p>
    <w:p w:rsidR="00584F62" w:rsidRDefault="00584F62" w:rsidP="002F05AA">
      <w:pPr>
        <w:pStyle w:val="ListParagraph"/>
        <w:numPr>
          <w:ilvl w:val="0"/>
          <w:numId w:val="10"/>
        </w:numPr>
      </w:pPr>
      <w:r>
        <w:t xml:space="preserve">В комбобокс д.б. значения </w:t>
      </w:r>
      <w:r>
        <w:rPr>
          <w:lang w:val="en-US"/>
        </w:rPr>
        <w:t>Admin</w:t>
      </w:r>
      <w:r w:rsidRPr="00584F62">
        <w:t xml:space="preserve">, </w:t>
      </w:r>
      <w:r>
        <w:rPr>
          <w:lang w:val="en-US"/>
        </w:rPr>
        <w:t>Tester</w:t>
      </w:r>
      <w:r w:rsidRPr="00584F62">
        <w:t xml:space="preserve">, </w:t>
      </w:r>
      <w:r>
        <w:rPr>
          <w:lang w:val="en-US"/>
        </w:rPr>
        <w:t>User</w:t>
      </w:r>
    </w:p>
    <w:p w:rsidR="00480EC8" w:rsidRDefault="00480EC8">
      <w:r>
        <w:br w:type="page"/>
      </w:r>
    </w:p>
    <w:p w:rsidR="000A580A" w:rsidRPr="00F66904" w:rsidRDefault="000A580A" w:rsidP="000A580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7"/>
        <w:gridCol w:w="4678"/>
        <w:gridCol w:w="2515"/>
      </w:tblGrid>
      <w:tr w:rsidR="000877CB" w:rsidTr="00F66904">
        <w:trPr>
          <w:trHeight w:val="1573"/>
        </w:trPr>
        <w:tc>
          <w:tcPr>
            <w:tcW w:w="9700" w:type="dxa"/>
            <w:gridSpan w:val="3"/>
            <w:vAlign w:val="center"/>
          </w:tcPr>
          <w:p w:rsidR="000877CB" w:rsidRDefault="00F66904" w:rsidP="00F66904">
            <w:pPr>
              <w:pStyle w:val="EPAMHeading2"/>
              <w:jc w:val="center"/>
            </w:pPr>
            <w:r>
              <w:t xml:space="preserve">Макет задания по «Основы </w:t>
            </w:r>
            <w:r>
              <w:rPr>
                <w:lang w:val="en-US"/>
              </w:rPr>
              <w:t>HTML</w:t>
            </w:r>
            <w:r>
              <w:t>»</w:t>
            </w:r>
          </w:p>
        </w:tc>
      </w:tr>
      <w:tr w:rsidR="000877CB" w:rsidTr="00F66904">
        <w:trPr>
          <w:trHeight w:val="4300"/>
        </w:trPr>
        <w:tc>
          <w:tcPr>
            <w:tcW w:w="2507" w:type="dxa"/>
          </w:tcPr>
          <w:p w:rsidR="000877CB" w:rsidRDefault="00F66904" w:rsidP="00F66904">
            <w:pPr>
              <w:pStyle w:val="EPAMHeading3"/>
            </w:pPr>
            <w:r>
              <w:t>Меню</w:t>
            </w:r>
          </w:p>
          <w:p w:rsidR="00F66904" w:rsidRPr="000A580A" w:rsidRDefault="000A580A" w:rsidP="00F66904">
            <w:pPr>
              <w:pStyle w:val="EPAMNormal"/>
              <w:rPr>
                <w:color w:val="0070C0"/>
                <w:u w:val="single"/>
              </w:rPr>
            </w:pPr>
            <w:r w:rsidRPr="000A580A">
              <w:rPr>
                <w:color w:val="0070C0"/>
                <w:u w:val="single"/>
              </w:rPr>
              <w:t>Главная</w:t>
            </w:r>
          </w:p>
          <w:p w:rsidR="000A580A" w:rsidRPr="000A580A" w:rsidRDefault="000A580A" w:rsidP="00F66904">
            <w:pPr>
              <w:pStyle w:val="EPAMNormal"/>
              <w:rPr>
                <w:color w:val="0070C0"/>
                <w:u w:val="single"/>
              </w:rPr>
            </w:pPr>
            <w:r w:rsidRPr="000A580A">
              <w:rPr>
                <w:color w:val="0070C0"/>
                <w:u w:val="single"/>
              </w:rPr>
              <w:t>Продукты</w:t>
            </w:r>
          </w:p>
          <w:p w:rsidR="000A580A" w:rsidRPr="000A580A" w:rsidRDefault="000A580A" w:rsidP="00F66904">
            <w:pPr>
              <w:pStyle w:val="EPAMNormal"/>
              <w:rPr>
                <w:color w:val="0070C0"/>
                <w:u w:val="single"/>
              </w:rPr>
            </w:pPr>
            <w:r w:rsidRPr="000A580A">
              <w:rPr>
                <w:color w:val="0070C0"/>
                <w:u w:val="single"/>
              </w:rPr>
              <w:t>Кафе</w:t>
            </w:r>
          </w:p>
          <w:p w:rsidR="000A580A" w:rsidRPr="000A580A" w:rsidRDefault="000A580A" w:rsidP="00F66904">
            <w:pPr>
              <w:pStyle w:val="EPAMNormal"/>
              <w:rPr>
                <w:color w:val="0070C0"/>
                <w:u w:val="single"/>
              </w:rPr>
            </w:pPr>
            <w:r w:rsidRPr="000A580A">
              <w:rPr>
                <w:color w:val="0070C0"/>
                <w:u w:val="single"/>
              </w:rPr>
              <w:t>Рестораны</w:t>
            </w:r>
          </w:p>
          <w:p w:rsidR="000A580A" w:rsidRPr="000A580A" w:rsidRDefault="000A580A" w:rsidP="00F66904">
            <w:pPr>
              <w:pStyle w:val="EPAMNormal"/>
              <w:rPr>
                <w:color w:val="0070C0"/>
                <w:u w:val="single"/>
              </w:rPr>
            </w:pPr>
            <w:r w:rsidRPr="000A580A">
              <w:rPr>
                <w:color w:val="0070C0"/>
                <w:u w:val="single"/>
              </w:rPr>
              <w:t>Вопросы</w:t>
            </w:r>
          </w:p>
          <w:p w:rsidR="000A580A" w:rsidRPr="00F66904" w:rsidRDefault="000A580A" w:rsidP="00F66904">
            <w:pPr>
              <w:pStyle w:val="EPAMNormal"/>
            </w:pPr>
            <w:r w:rsidRPr="000A580A">
              <w:rPr>
                <w:color w:val="0070C0"/>
                <w:u w:val="single"/>
              </w:rPr>
              <w:t>Акции</w:t>
            </w:r>
          </w:p>
        </w:tc>
        <w:tc>
          <w:tcPr>
            <w:tcW w:w="4678" w:type="dxa"/>
          </w:tcPr>
          <w:p w:rsidR="000877CB" w:rsidRDefault="00F66904" w:rsidP="008829BD">
            <w:pPr>
              <w:pStyle w:val="EPAMHeading3"/>
              <w:jc w:val="center"/>
            </w:pPr>
            <w:r>
              <w:t>Основной контент</w:t>
            </w:r>
          </w:p>
          <w:p w:rsidR="000A580A" w:rsidRPr="00520E01" w:rsidRDefault="000A580A" w:rsidP="000A580A">
            <w:pPr>
              <w:pStyle w:val="EPAMNormal"/>
              <w:ind w:firstLine="317"/>
              <w:rPr>
                <w:rFonts w:ascii="Arial" w:hAnsi="Arial"/>
                <w:color w:val="000000"/>
                <w:sz w:val="17"/>
                <w:szCs w:val="17"/>
                <w:vertAlign w:val="superscript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0560" behindDoc="0" locked="0" layoutInCell="1" allowOverlap="1" wp14:anchorId="4A47C652" wp14:editId="3E90118E">
                  <wp:simplePos x="0" y="0"/>
                  <wp:positionH relativeFrom="column">
                    <wp:posOffset>1743075</wp:posOffset>
                  </wp:positionH>
                  <wp:positionV relativeFrom="paragraph">
                    <wp:posOffset>130175</wp:posOffset>
                  </wp:positionV>
                  <wp:extent cx="1056640" cy="723265"/>
                  <wp:effectExtent l="0" t="0" r="0" b="635"/>
                  <wp:wrapSquare wrapText="bothSides"/>
                  <wp:docPr id="3" name="Рисунок 3" descr="http://nadezhda.me/images/content/2012-12/w-pricol1-2-k%D0%9A%D0%BE%D0%BF%D0%B83280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nadezhda.me/images/content/2012-12/w-pricol1-2-k%D0%9A%D0%BE%D0%BF%D0%B83280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64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/>
                <w:color w:val="000000"/>
                <w:sz w:val="17"/>
                <w:szCs w:val="17"/>
              </w:rPr>
              <w:t>Давно выяснено, что при</w:t>
            </w:r>
            <w:r>
              <w:t xml:space="preserve"> </w:t>
            </w:r>
            <w:r>
              <w:rPr>
                <w:rFonts w:ascii="Arial" w:hAnsi="Arial"/>
                <w:color w:val="000000"/>
                <w:sz w:val="17"/>
                <w:szCs w:val="17"/>
              </w:rPr>
              <w:t xml:space="preserve"> оценке дизайна и композиции читаемый текст мешает сосредоточиться. Lorem Ipsum используют потому, что тот обеспечивает более или менее стандартное заполнение шаблона, а также реальное распределение букв и пробелов в абзацах, которое не получается при простой дубликации "Здесь ваш текст.. Здесь ваш текст.. Здесь ваш текст.." Многие программы электронной вёрстки и редакторы HTML используют Lorem Ipsum в качестве текста по умолчанию, так что поиск по ключевым словам "lorem ipsum" сразу показывает, как много веб-страниц всё ещё дожидаются своего настоящего рожде</w:t>
            </w:r>
            <w:bookmarkStart w:id="0" w:name="_GoBack"/>
            <w:bookmarkEnd w:id="0"/>
            <w:r>
              <w:rPr>
                <w:rFonts w:ascii="Arial" w:hAnsi="Arial"/>
                <w:color w:val="000000"/>
                <w:sz w:val="17"/>
                <w:szCs w:val="17"/>
              </w:rPr>
              <w:t>ния. За прошедшие годы текст Lorem Ipsum получил много версий. Некоторые версии появились по ошибке, некоторые - намеренно (например, юмористические варианты).</w:t>
            </w:r>
            <w:r w:rsidR="00520E01">
              <w:rPr>
                <w:rFonts w:ascii="Arial" w:hAnsi="Arial"/>
                <w:color w:val="000000"/>
                <w:sz w:val="17"/>
                <w:szCs w:val="17"/>
                <w:vertAlign w:val="superscript"/>
              </w:rPr>
              <w:t>1</w:t>
            </w:r>
          </w:p>
          <w:p w:rsidR="000A580A" w:rsidRPr="00520E01" w:rsidRDefault="00520E01" w:rsidP="00520E01">
            <w:pPr>
              <w:pStyle w:val="EPAMNormal"/>
              <w:numPr>
                <w:ilvl w:val="0"/>
                <w:numId w:val="11"/>
              </w:numPr>
            </w:pPr>
            <w:r>
              <w:rPr>
                <w:i/>
              </w:rPr>
              <w:t>Курсивный пункт</w:t>
            </w:r>
            <w:r w:rsidRPr="00520E01">
              <w:rPr>
                <w:i/>
                <w:color w:val="0070C0"/>
                <w:vertAlign w:val="superscript"/>
              </w:rPr>
              <w:t>2</w:t>
            </w:r>
          </w:p>
          <w:p w:rsidR="00520E01" w:rsidRPr="00480EC8" w:rsidRDefault="00520E01" w:rsidP="00520E01">
            <w:pPr>
              <w:pStyle w:val="EPAMNormal"/>
              <w:numPr>
                <w:ilvl w:val="0"/>
                <w:numId w:val="11"/>
              </w:numPr>
            </w:pPr>
            <w:r>
              <w:rPr>
                <w:b/>
              </w:rPr>
              <w:t>Жирный пункт</w:t>
            </w:r>
          </w:p>
          <w:p w:rsidR="00480EC8" w:rsidRPr="00480EC8" w:rsidRDefault="00480EC8" w:rsidP="00480EC8">
            <w:pPr>
              <w:pStyle w:val="EPAMHeading5"/>
            </w:pPr>
            <w:r>
              <w:t>Список товаров в магазине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2693"/>
              <w:gridCol w:w="875"/>
            </w:tblGrid>
            <w:tr w:rsidR="00480EC8" w:rsidTr="00480EC8">
              <w:tc>
                <w:tcPr>
                  <w:tcW w:w="879" w:type="dxa"/>
                </w:tcPr>
                <w:p w:rsidR="00480EC8" w:rsidRPr="00480EC8" w:rsidRDefault="00480EC8" w:rsidP="00480EC8">
                  <w:pPr>
                    <w:pStyle w:val="EPAMNormal"/>
                    <w:rPr>
                      <w:b/>
                    </w:rPr>
                  </w:pPr>
                  <w:r w:rsidRPr="00480EC8">
                    <w:rPr>
                      <w:b/>
                    </w:rPr>
                    <w:t>Номер</w:t>
                  </w:r>
                </w:p>
              </w:tc>
              <w:tc>
                <w:tcPr>
                  <w:tcW w:w="2693" w:type="dxa"/>
                </w:tcPr>
                <w:p w:rsidR="00480EC8" w:rsidRPr="00480EC8" w:rsidRDefault="00480EC8" w:rsidP="00480EC8">
                  <w:pPr>
                    <w:pStyle w:val="EPAMNormal"/>
                    <w:rPr>
                      <w:b/>
                    </w:rPr>
                  </w:pPr>
                  <w:r w:rsidRPr="00480EC8">
                    <w:rPr>
                      <w:b/>
                    </w:rPr>
                    <w:t>Название</w:t>
                  </w:r>
                </w:p>
              </w:tc>
              <w:tc>
                <w:tcPr>
                  <w:tcW w:w="875" w:type="dxa"/>
                </w:tcPr>
                <w:p w:rsidR="00480EC8" w:rsidRPr="00480EC8" w:rsidRDefault="00480EC8" w:rsidP="00480EC8">
                  <w:pPr>
                    <w:pStyle w:val="EPAMNormal"/>
                    <w:rPr>
                      <w:b/>
                    </w:rPr>
                  </w:pPr>
                  <w:r w:rsidRPr="00480EC8">
                    <w:rPr>
                      <w:b/>
                    </w:rPr>
                    <w:t>Цена</w:t>
                  </w:r>
                </w:p>
              </w:tc>
            </w:tr>
            <w:tr w:rsidR="00480EC8" w:rsidTr="00480EC8">
              <w:tc>
                <w:tcPr>
                  <w:tcW w:w="879" w:type="dxa"/>
                </w:tcPr>
                <w:p w:rsidR="00480EC8" w:rsidRDefault="00480EC8" w:rsidP="00480EC8">
                  <w:pPr>
                    <w:pStyle w:val="EPAM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480EC8" w:rsidRDefault="00480EC8" w:rsidP="00480EC8">
                  <w:pPr>
                    <w:pStyle w:val="EPAMNormal"/>
                  </w:pPr>
                  <w:r>
                    <w:t>Меч</w:t>
                  </w:r>
                </w:p>
              </w:tc>
              <w:tc>
                <w:tcPr>
                  <w:tcW w:w="875" w:type="dxa"/>
                </w:tcPr>
                <w:p w:rsidR="00480EC8" w:rsidRDefault="00480EC8" w:rsidP="00480EC8">
                  <w:pPr>
                    <w:pStyle w:val="EPAMNormal"/>
                    <w:jc w:val="center"/>
                  </w:pPr>
                  <w:r>
                    <w:t>10</w:t>
                  </w:r>
                </w:p>
              </w:tc>
            </w:tr>
            <w:tr w:rsidR="00480EC8" w:rsidTr="00480EC8">
              <w:tc>
                <w:tcPr>
                  <w:tcW w:w="879" w:type="dxa"/>
                </w:tcPr>
                <w:p w:rsidR="00480EC8" w:rsidRDefault="00480EC8" w:rsidP="00480EC8">
                  <w:pPr>
                    <w:pStyle w:val="EPAM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480EC8" w:rsidRDefault="00480EC8" w:rsidP="00480EC8">
                  <w:pPr>
                    <w:pStyle w:val="EPAMNormal"/>
                  </w:pPr>
                  <w:r>
                    <w:t>Булава</w:t>
                  </w:r>
                </w:p>
              </w:tc>
              <w:tc>
                <w:tcPr>
                  <w:tcW w:w="875" w:type="dxa"/>
                </w:tcPr>
                <w:p w:rsidR="00480EC8" w:rsidRDefault="00480EC8" w:rsidP="00480EC8">
                  <w:pPr>
                    <w:pStyle w:val="EPAMNormal"/>
                    <w:jc w:val="center"/>
                  </w:pPr>
                  <w:r>
                    <w:t>5</w:t>
                  </w:r>
                </w:p>
              </w:tc>
            </w:tr>
            <w:tr w:rsidR="00480EC8" w:rsidTr="00480EC8">
              <w:tc>
                <w:tcPr>
                  <w:tcW w:w="879" w:type="dxa"/>
                </w:tcPr>
                <w:p w:rsidR="00480EC8" w:rsidRDefault="00480EC8" w:rsidP="00480EC8">
                  <w:pPr>
                    <w:pStyle w:val="EPAM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2693" w:type="dxa"/>
                </w:tcPr>
                <w:p w:rsidR="00480EC8" w:rsidRDefault="00480EC8" w:rsidP="00480EC8">
                  <w:pPr>
                    <w:pStyle w:val="EPAMNormal"/>
                  </w:pPr>
                  <w:r>
                    <w:t>Верный конь</w:t>
                  </w:r>
                </w:p>
              </w:tc>
              <w:tc>
                <w:tcPr>
                  <w:tcW w:w="875" w:type="dxa"/>
                </w:tcPr>
                <w:p w:rsidR="00480EC8" w:rsidRDefault="00480EC8" w:rsidP="00480EC8">
                  <w:pPr>
                    <w:pStyle w:val="EPAMNormal"/>
                    <w:jc w:val="center"/>
                  </w:pPr>
                  <w:r>
                    <w:t>15</w:t>
                  </w:r>
                </w:p>
              </w:tc>
            </w:tr>
          </w:tbl>
          <w:p w:rsidR="00480EC8" w:rsidRPr="00520E01" w:rsidRDefault="00480EC8" w:rsidP="00480EC8">
            <w:pPr>
              <w:pStyle w:val="EPAMNormal"/>
            </w:pPr>
          </w:p>
        </w:tc>
        <w:tc>
          <w:tcPr>
            <w:tcW w:w="251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4"/>
            </w:tblGrid>
            <w:tr w:rsidR="00732977" w:rsidTr="00732977">
              <w:tc>
                <w:tcPr>
                  <w:tcW w:w="2284" w:type="dxa"/>
                  <w:tcBorders>
                    <w:bottom w:val="single" w:sz="4" w:space="0" w:color="auto"/>
                  </w:tcBorders>
                </w:tcPr>
                <w:p w:rsidR="00732977" w:rsidRDefault="00732977" w:rsidP="00732977">
                  <w:pPr>
                    <w:pStyle w:val="EPAMNormal"/>
                  </w:pPr>
                  <w:r>
                    <w:t>Логин:</w:t>
                  </w:r>
                </w:p>
              </w:tc>
            </w:tr>
            <w:tr w:rsidR="00732977" w:rsidTr="00732977">
              <w:tc>
                <w:tcPr>
                  <w:tcW w:w="2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2977" w:rsidRPr="00DD650A" w:rsidRDefault="00DD650A" w:rsidP="00732977">
                  <w:pPr>
                    <w:pStyle w:val="EPAMNorma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</w:tc>
            </w:tr>
            <w:tr w:rsidR="00732977" w:rsidTr="00732977">
              <w:tc>
                <w:tcPr>
                  <w:tcW w:w="2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32977" w:rsidRDefault="00732977" w:rsidP="00732977">
                  <w:pPr>
                    <w:pStyle w:val="EPAMNormal"/>
                  </w:pPr>
                  <w:r>
                    <w:t>Пароль</w:t>
                  </w:r>
                  <w:r w:rsidR="008924F2">
                    <w:t>:</w:t>
                  </w:r>
                </w:p>
              </w:tc>
            </w:tr>
            <w:tr w:rsidR="00732977" w:rsidTr="00732977">
              <w:tc>
                <w:tcPr>
                  <w:tcW w:w="2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2977" w:rsidRPr="00DD650A" w:rsidRDefault="00DD650A" w:rsidP="00732977">
                  <w:pPr>
                    <w:pStyle w:val="EPAMNorma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******</w:t>
                  </w:r>
                </w:p>
              </w:tc>
            </w:tr>
            <w:tr w:rsidR="00732977" w:rsidTr="00732977">
              <w:tc>
                <w:tcPr>
                  <w:tcW w:w="2284" w:type="dxa"/>
                  <w:tcBorders>
                    <w:top w:val="single" w:sz="4" w:space="0" w:color="auto"/>
                  </w:tcBorders>
                </w:tcPr>
                <w:p w:rsidR="00584F62" w:rsidRDefault="00584F62" w:rsidP="00732977">
                  <w:pPr>
                    <w:pStyle w:val="EPAMNormal"/>
                  </w:pPr>
                  <w:r>
                    <w:rPr>
                      <w:noProof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7968" behindDoc="0" locked="0" layoutInCell="1" allowOverlap="1" wp14:anchorId="2354B3D5" wp14:editId="0383B106">
                            <wp:simplePos x="0" y="0"/>
                            <wp:positionH relativeFrom="column">
                              <wp:posOffset>-57150</wp:posOffset>
                            </wp:positionH>
                            <wp:positionV relativeFrom="paragraph">
                              <wp:posOffset>143022</wp:posOffset>
                            </wp:positionV>
                            <wp:extent cx="1431890" cy="295275"/>
                            <wp:effectExtent l="0" t="0" r="16510" b="28575"/>
                            <wp:wrapNone/>
                            <wp:docPr id="8" name="Group 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31890" cy="295275"/>
                                      <a:chOff x="0" y="0"/>
                                      <a:chExt cx="1406525" cy="295275"/>
                                    </a:xfrm>
                                  </wpg:grpSpPr>
                                  <wps:wsp>
                                    <wps:cNvPr id="2" name="Rectangle 2"/>
                                    <wps:cNvSpPr/>
                                    <wps:spPr>
                                      <a:xfrm>
                                        <a:off x="0" y="0"/>
                                        <a:ext cx="1406525" cy="295275"/>
                                      </a:xfrm>
                                      <a:prstGeom prst="rect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84F62" w:rsidRPr="00584F62" w:rsidRDefault="00584F62" w:rsidP="00584F62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Admin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Flowchart: Merge 6"/>
                                    <wps:cNvSpPr/>
                                    <wps:spPr>
                                      <a:xfrm>
                                        <a:off x="1225899" y="110532"/>
                                        <a:ext cx="95459" cy="85411"/>
                                      </a:xfrm>
                                      <a:prstGeom prst="flowChartMerg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2354B3D5" id="Group 8" o:spid="_x0000_s1026" style="position:absolute;left:0;text-align:left;margin-left:-4.5pt;margin-top:11.25pt;width:112.75pt;height:23.25pt;z-index:251667968;mso-width-relative:margin" coordsize="14065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">
                            <v:rect id="Rectangle 2" o:spid="_x0000_s1027" style="position:absolute;width:14065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            <v:textbox>
                                <w:txbxContent>
                                  <w:p w:rsidR="00584F62" w:rsidRPr="00584F62" w:rsidRDefault="00584F62" w:rsidP="00584F6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Admin</w:t>
                                    </w:r>
                                  </w:p>
                                </w:txbxContent>
                              </v:textbox>
                            </v:rect>
                            <v:shapetype id="_x0000_t128" coordsize="21600,21600" o:spt="128" path="m,l21600,,10800,21600xe">
                              <v:stroke joinstyle="miter"/>
                              <v:path gradientshapeok="t" o:connecttype="custom" o:connectlocs="10800,0;5400,10800;10800,21600;16200,10800" textboxrect="5400,0,16200,10800"/>
                            </v:shapetype>
                            <v:shape id="Flowchart: Merge 6" o:spid="_x0000_s1028" type="#_x0000_t128" style="position:absolute;left:12258;top:1105;width:955;height: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yS+MQA&#10;AADaAAAADwAAAGRycy9kb3ducmV2LnhtbESPQWvCQBSE74X+h+UVejMbLcQQs4oIgqfSxpbS2zP7&#10;TKLZtyG7JvHfdwuFHoeZ+YbJN5NpxUC9aywrmEcxCOLS6oYrBR/H/SwF4TyyxtYyKbiTg8368SHH&#10;TNuR32kofCUChF2GCmrvu0xKV9Zk0EW2Iw7e2fYGfZB9JXWPY4CbVi7iOJEGGw4LNXa0q6m8Fjej&#10;YEd3//mWzL9up8tr+p0suVgsX5R6fpq2KxCeJv8f/msftIIEfq+EG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MkvjEAAAA2gAAAA8AAAAAAAAAAAAAAAAAmAIAAGRycy9k&#10;b3ducmV2LnhtbFBLBQYAAAAABAAEAPUAAACJAwAAAAA=&#10;" fillcolor="black [3200]" strokecolor="black [1600]" strokeweight="2pt"/>
                          </v:group>
                        </w:pict>
                      </mc:Fallback>
                    </mc:AlternateContent>
                  </w:r>
                  <w:r w:rsidR="00AE3DF9">
                    <w:t xml:space="preserve">   </w:t>
                  </w:r>
                </w:p>
                <w:p w:rsidR="00584F62" w:rsidRDefault="00584F62" w:rsidP="00732977">
                  <w:pPr>
                    <w:pStyle w:val="EPAMNorma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</w:p>
                <w:p w:rsidR="00732977" w:rsidRDefault="00584F62" w:rsidP="00732977">
                  <w:pPr>
                    <w:pStyle w:val="EPAMNormal"/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 wp14:anchorId="2F5A9634" wp14:editId="414111F2">
                            <wp:simplePos x="0" y="0"/>
                            <wp:positionH relativeFrom="column">
                              <wp:posOffset>-37800</wp:posOffset>
                            </wp:positionH>
                            <wp:positionV relativeFrom="paragraph">
                              <wp:posOffset>26998</wp:posOffset>
                            </wp:positionV>
                            <wp:extent cx="116006" cy="122829"/>
                            <wp:effectExtent l="0" t="0" r="17780" b="10795"/>
                            <wp:wrapNone/>
                            <wp:docPr id="7" name="Прямоугольник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6006" cy="122829"/>
                                    </a:xfrm>
                                    <a:prstGeom prst="rect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10F7707" id="Прямоугольник 7" o:spid="_x0000_s1026" style="position:absolute;margin-left:-3pt;margin-top:2.15pt;width:9.15pt;height:9.6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" fillcolor="white [3201]" strokecolor="black [3200]" strokeweight="1pt"/>
                        </w:pict>
                      </mc:Fallback>
                    </mc:AlternateContent>
                  </w:r>
                  <w:r>
                    <w:rPr>
                      <w:lang w:val="en-US"/>
                    </w:rPr>
                    <w:t xml:space="preserve">    </w:t>
                  </w:r>
                  <w:r w:rsidR="00AE3DF9">
                    <w:t>Запомни меня</w:t>
                  </w:r>
                </w:p>
              </w:tc>
            </w:tr>
          </w:tbl>
          <w:p w:rsidR="000877CB" w:rsidRDefault="00AE3DF9" w:rsidP="00732977">
            <w:pPr>
              <w:pStyle w:val="EPAMNormal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2F1632C" wp14:editId="51765BA3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-7711</wp:posOffset>
                      </wp:positionV>
                      <wp:extent cx="1425575" cy="266065"/>
                      <wp:effectExtent l="0" t="0" r="22225" b="19685"/>
                      <wp:wrapNone/>
                      <wp:docPr id="4" name="Скругленный 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5575" cy="2660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2977" w:rsidRPr="00732977" w:rsidRDefault="00732977" w:rsidP="0073297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32977">
                                    <w:rPr>
                                      <w:sz w:val="20"/>
                                      <w:szCs w:val="20"/>
                                    </w:rPr>
                                    <w:t>Вход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1632C" id="Скругленный прямоугольник 4" o:spid="_x0000_s1029" style="position:absolute;left:0;text-align:left;margin-left:1.2pt;margin-top:-.6pt;width:112.25pt;height:2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" fillcolor="#d8d8d8 [2732]" strokecolor="black [3200]" strokeweight="1pt">
                      <v:textbox>
                        <w:txbxContent>
                          <w:p w:rsidR="00732977" w:rsidRPr="00732977" w:rsidRDefault="00732977" w:rsidP="007329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977">
                              <w:rPr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877CB" w:rsidTr="002F05AA">
        <w:trPr>
          <w:trHeight w:val="326"/>
        </w:trPr>
        <w:tc>
          <w:tcPr>
            <w:tcW w:w="9700" w:type="dxa"/>
            <w:gridSpan w:val="3"/>
          </w:tcPr>
          <w:p w:rsidR="000877CB" w:rsidRPr="00F66904" w:rsidRDefault="00F66904" w:rsidP="00F66904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theme="minorHAnsi"/>
              </w:rPr>
              <w:t>©</w:t>
            </w:r>
            <w:r>
              <w:rPr>
                <w:lang w:val="en-US"/>
              </w:rPr>
              <w:t xml:space="preserve"> 2014 </w:t>
            </w:r>
            <w:r>
              <w:t xml:space="preserve">Основы </w:t>
            </w:r>
            <w:r>
              <w:rPr>
                <w:lang w:val="en-US"/>
              </w:rPr>
              <w:t>HTML</w:t>
            </w:r>
          </w:p>
        </w:tc>
      </w:tr>
    </w:tbl>
    <w:p w:rsidR="000877CB" w:rsidRDefault="000877CB" w:rsidP="000877CB">
      <w:pPr>
        <w:pStyle w:val="ListParagraph"/>
      </w:pPr>
    </w:p>
    <w:p w:rsidR="000877CB" w:rsidRPr="000877CB" w:rsidRDefault="000A580A" w:rsidP="00D757EC">
      <w:r>
        <w:t>Креатив приветствуется.</w:t>
      </w:r>
    </w:p>
    <w:p w:rsidR="002A3838" w:rsidRPr="00760A0A" w:rsidRDefault="00760A0A" w:rsidP="00D757EC">
      <w:pPr>
        <w:rPr>
          <w:i/>
        </w:rPr>
      </w:pPr>
      <w:r w:rsidRPr="00760A0A">
        <w:rPr>
          <w:i/>
        </w:rPr>
        <w:t xml:space="preserve">Примечание: </w:t>
      </w:r>
      <w:r w:rsidR="000877CB">
        <w:rPr>
          <w:i/>
        </w:rPr>
        <w:t xml:space="preserve">Не использовать ни какие стили. </w:t>
      </w:r>
    </w:p>
    <w:p w:rsidR="00DA788E" w:rsidRDefault="00DA788E" w:rsidP="00DA788E">
      <w:pPr>
        <w:pStyle w:val="Heading1"/>
      </w:pPr>
      <w:r>
        <w:t>Требования к оформлению</w:t>
      </w:r>
    </w:p>
    <w:p w:rsidR="00DA788E" w:rsidRPr="00DA788E" w:rsidRDefault="00804231" w:rsidP="00DA788E">
      <w:r>
        <w:t xml:space="preserve">Проект должен быть прислан в </w:t>
      </w:r>
      <w:r w:rsidRPr="00480EC8">
        <w:rPr>
          <w:lang w:val="en-US"/>
        </w:rPr>
        <w:t>zip</w:t>
      </w:r>
      <w:r>
        <w:t xml:space="preserve"> архиве (</w:t>
      </w:r>
      <w:r w:rsidRPr="00480EC8">
        <w:rPr>
          <w:lang w:val="en-US"/>
        </w:rPr>
        <w:t>rar</w:t>
      </w:r>
      <w:r w:rsidRPr="00804231">
        <w:t>, 7</w:t>
      </w:r>
      <w:r w:rsidRPr="00480EC8">
        <w:rPr>
          <w:lang w:val="en-US"/>
        </w:rPr>
        <w:t>z</w:t>
      </w:r>
      <w:r w:rsidRPr="00804231">
        <w:t xml:space="preserve"> </w:t>
      </w:r>
      <w:r>
        <w:t xml:space="preserve">и др. не допускаются). Имя архива должно </w:t>
      </w:r>
      <w:r w:rsidR="00373BFA">
        <w:t>включать в себя фамилию и имя автора</w:t>
      </w:r>
      <w:r>
        <w:t>.</w:t>
      </w:r>
    </w:p>
    <w:sectPr w:rsidR="00DA788E" w:rsidRPr="00DA788E" w:rsidSect="00B47A7B">
      <w:headerReference w:type="default" r:id="rId11"/>
      <w:footerReference w:type="default" r:id="rId12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0E4" w:rsidRDefault="008C60E4" w:rsidP="004C2579">
      <w:pPr>
        <w:spacing w:after="0" w:line="240" w:lineRule="auto"/>
      </w:pPr>
      <w:r>
        <w:separator/>
      </w:r>
    </w:p>
  </w:endnote>
  <w:endnote w:type="continuationSeparator" w:id="0">
    <w:p w:rsidR="008C60E4" w:rsidRDefault="008C60E4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210"/>
      <w:gridCol w:w="5210"/>
    </w:tblGrid>
    <w:tr w:rsidR="008944C8" w:rsidRPr="00106D7F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761DFA" w:rsidRDefault="00761DFA" w:rsidP="008944C8">
          <w:pPr>
            <w:pStyle w:val="EPAMSmall"/>
          </w:pPr>
          <w:r>
            <w:rPr>
              <w:lang w:val="en-US"/>
            </w:rPr>
            <w:t>© EPAM Systems, 201</w:t>
          </w:r>
          <w:r>
            <w:t>2</w:t>
          </w:r>
          <w:r w:rsidR="008944C8" w:rsidRPr="00ED5C43">
            <w:t xml:space="preserve"> </w:t>
          </w:r>
          <w:r w:rsidR="008944C8"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8829BD">
            <w:rPr>
              <w:noProof/>
              <w:lang w:val="en-US"/>
            </w:rPr>
            <w:t>2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8829BD">
            <w:rPr>
              <w:noProof/>
              <w:lang w:val="en-US"/>
            </w:rPr>
            <w:t>3</w:t>
          </w:r>
          <w:r w:rsidRPr="00ED5C43">
            <w:rPr>
              <w:lang w:val="en-US"/>
            </w:rPr>
            <w:fldChar w:fldCharType="end"/>
          </w:r>
        </w:p>
      </w:tc>
    </w:tr>
  </w:tbl>
  <w:p w:rsidR="00EF5ED5" w:rsidRPr="00106D7F" w:rsidRDefault="00EF5ED5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0E4" w:rsidRDefault="008C60E4" w:rsidP="004C2579">
      <w:pPr>
        <w:spacing w:after="0" w:line="240" w:lineRule="auto"/>
      </w:pPr>
      <w:r>
        <w:separator/>
      </w:r>
    </w:p>
  </w:footnote>
  <w:footnote w:type="continuationSeparator" w:id="0">
    <w:p w:rsidR="008C60E4" w:rsidRDefault="008C60E4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343"/>
      <w:gridCol w:w="4289"/>
      <w:gridCol w:w="2788"/>
    </w:tblGrid>
    <w:tr w:rsidR="00EF5ED5" w:rsidRPr="00106D7F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:rsidR="00EF5ED5" w:rsidRPr="009A78F3" w:rsidRDefault="00EF5ED5" w:rsidP="009A78F3">
          <w:pPr>
            <w:pStyle w:val="EPAMSmall"/>
          </w:pPr>
          <w:r w:rsidRPr="00ED5C43">
            <w:t xml:space="preserve">Название: </w:t>
          </w:r>
          <w:r w:rsidR="008C60E4">
            <w:fldChar w:fldCharType="begin"/>
          </w:r>
          <w:r w:rsidR="008C60E4">
            <w:instrText xml:space="preserve"> TITLE   \* MERGEFORMAT </w:instrText>
          </w:r>
          <w:r w:rsidR="008C60E4">
            <w:fldChar w:fldCharType="separate"/>
          </w:r>
          <w:r w:rsidR="00D757EC">
            <w:t xml:space="preserve">Основы </w:t>
          </w:r>
          <w:r w:rsidR="009A78F3">
            <w:rPr>
              <w:lang w:val="en-US"/>
            </w:rPr>
            <w:t>HTML</w:t>
          </w:r>
          <w:r w:rsidR="008C60E4">
            <w:rPr>
              <w:lang w:val="en-US"/>
            </w:rPr>
            <w:fldChar w:fldCharType="end"/>
          </w:r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D757EC" w:rsidRPr="00D757EC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D757EC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r w:rsidR="008C60E4">
            <w:fldChar w:fldCharType="begin"/>
          </w:r>
          <w:r w:rsidR="008C60E4">
            <w:instrText xml:space="preserve"> DOCPROPERTY  Version  \* MERGEFORMAT </w:instrText>
          </w:r>
          <w:r w:rsidR="008C60E4">
            <w:fldChar w:fldCharType="separate"/>
          </w:r>
          <w:r w:rsidR="00D757EC">
            <w:t>1.0</w:t>
          </w:r>
          <w:r w:rsidR="008C60E4">
            <w:fldChar w:fldCharType="end"/>
          </w:r>
        </w:p>
        <w:p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fldSimple w:instr=" DOCPROPERTY  Status  \* MERGEFORMAT ">
            <w:r w:rsidR="00D757EC">
              <w:t>Initial</w:t>
            </w:r>
          </w:fldSimple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8829BD">
            <w:rPr>
              <w:noProof/>
            </w:rPr>
            <w:t>4-мар-14</w:t>
          </w:r>
          <w:r w:rsidR="00112E2B">
            <w:fldChar w:fldCharType="end"/>
          </w:r>
        </w:p>
      </w:tc>
    </w:tr>
  </w:tbl>
  <w:p w:rsidR="00EF5ED5" w:rsidRDefault="00EF5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E25A2"/>
    <w:multiLevelType w:val="hybridMultilevel"/>
    <w:tmpl w:val="F9B65CDE"/>
    <w:lvl w:ilvl="0" w:tplc="3D2C1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67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0E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07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0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AE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62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3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2E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346888"/>
    <w:multiLevelType w:val="hybridMultilevel"/>
    <w:tmpl w:val="EAEAB898"/>
    <w:lvl w:ilvl="0" w:tplc="041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>
    <w:nsid w:val="14104E11"/>
    <w:multiLevelType w:val="hybridMultilevel"/>
    <w:tmpl w:val="B7247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3052978"/>
    <w:multiLevelType w:val="hybridMultilevel"/>
    <w:tmpl w:val="52EA5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540FE9"/>
    <w:multiLevelType w:val="hybridMultilevel"/>
    <w:tmpl w:val="47D40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0C14B5"/>
    <w:multiLevelType w:val="hybridMultilevel"/>
    <w:tmpl w:val="21529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CB"/>
    <w:rsid w:val="00077A04"/>
    <w:rsid w:val="000801F3"/>
    <w:rsid w:val="00082AA9"/>
    <w:rsid w:val="000877CB"/>
    <w:rsid w:val="000A580A"/>
    <w:rsid w:val="000C5EF3"/>
    <w:rsid w:val="000D2D9A"/>
    <w:rsid w:val="000D7008"/>
    <w:rsid w:val="000F41AE"/>
    <w:rsid w:val="00106D7F"/>
    <w:rsid w:val="00112E2B"/>
    <w:rsid w:val="00117F7B"/>
    <w:rsid w:val="0018098C"/>
    <w:rsid w:val="00191A7F"/>
    <w:rsid w:val="00194AF9"/>
    <w:rsid w:val="00195988"/>
    <w:rsid w:val="001B22E2"/>
    <w:rsid w:val="001C650A"/>
    <w:rsid w:val="001F128D"/>
    <w:rsid w:val="00241378"/>
    <w:rsid w:val="00244726"/>
    <w:rsid w:val="00265232"/>
    <w:rsid w:val="00271966"/>
    <w:rsid w:val="00275067"/>
    <w:rsid w:val="002A37A6"/>
    <w:rsid w:val="002A3838"/>
    <w:rsid w:val="002F05AA"/>
    <w:rsid w:val="002F163A"/>
    <w:rsid w:val="00352A05"/>
    <w:rsid w:val="00364EC8"/>
    <w:rsid w:val="00373BFA"/>
    <w:rsid w:val="003C025A"/>
    <w:rsid w:val="0040015E"/>
    <w:rsid w:val="00410B4E"/>
    <w:rsid w:val="004153B5"/>
    <w:rsid w:val="00431C15"/>
    <w:rsid w:val="00443715"/>
    <w:rsid w:val="004629D5"/>
    <w:rsid w:val="00480EC8"/>
    <w:rsid w:val="00490837"/>
    <w:rsid w:val="004921CB"/>
    <w:rsid w:val="004A5E65"/>
    <w:rsid w:val="004A68D4"/>
    <w:rsid w:val="004C2579"/>
    <w:rsid w:val="004D1C98"/>
    <w:rsid w:val="004F7C33"/>
    <w:rsid w:val="00517EF6"/>
    <w:rsid w:val="00520E01"/>
    <w:rsid w:val="00555DCE"/>
    <w:rsid w:val="00584F62"/>
    <w:rsid w:val="005955D7"/>
    <w:rsid w:val="00597FAC"/>
    <w:rsid w:val="005A16F2"/>
    <w:rsid w:val="005C4573"/>
    <w:rsid w:val="00635DEC"/>
    <w:rsid w:val="00691782"/>
    <w:rsid w:val="00697B17"/>
    <w:rsid w:val="006B2BED"/>
    <w:rsid w:val="006C5AD0"/>
    <w:rsid w:val="00712DED"/>
    <w:rsid w:val="00724523"/>
    <w:rsid w:val="00732977"/>
    <w:rsid w:val="0075105A"/>
    <w:rsid w:val="00760A0A"/>
    <w:rsid w:val="00761DFA"/>
    <w:rsid w:val="00765295"/>
    <w:rsid w:val="007716C1"/>
    <w:rsid w:val="007750B1"/>
    <w:rsid w:val="007A0CEE"/>
    <w:rsid w:val="007D2BF7"/>
    <w:rsid w:val="007D65AB"/>
    <w:rsid w:val="00804231"/>
    <w:rsid w:val="00815505"/>
    <w:rsid w:val="00815AC8"/>
    <w:rsid w:val="008272FE"/>
    <w:rsid w:val="00870BEE"/>
    <w:rsid w:val="00873AAF"/>
    <w:rsid w:val="00882153"/>
    <w:rsid w:val="008829BD"/>
    <w:rsid w:val="008924F2"/>
    <w:rsid w:val="008944C8"/>
    <w:rsid w:val="008A06FD"/>
    <w:rsid w:val="008B38FE"/>
    <w:rsid w:val="008C60E4"/>
    <w:rsid w:val="008D042F"/>
    <w:rsid w:val="008E4CEE"/>
    <w:rsid w:val="008F6F1E"/>
    <w:rsid w:val="00906DFE"/>
    <w:rsid w:val="00911910"/>
    <w:rsid w:val="00927BD4"/>
    <w:rsid w:val="00997870"/>
    <w:rsid w:val="009A78F3"/>
    <w:rsid w:val="009B405E"/>
    <w:rsid w:val="00A03E4C"/>
    <w:rsid w:val="00A22CCA"/>
    <w:rsid w:val="00A46653"/>
    <w:rsid w:val="00A5232F"/>
    <w:rsid w:val="00A80555"/>
    <w:rsid w:val="00AA0489"/>
    <w:rsid w:val="00AE3DF9"/>
    <w:rsid w:val="00B06057"/>
    <w:rsid w:val="00B47A7B"/>
    <w:rsid w:val="00B97F5A"/>
    <w:rsid w:val="00BE5078"/>
    <w:rsid w:val="00C46FA9"/>
    <w:rsid w:val="00CB3A0E"/>
    <w:rsid w:val="00D17600"/>
    <w:rsid w:val="00D44BE7"/>
    <w:rsid w:val="00D4771E"/>
    <w:rsid w:val="00D5485A"/>
    <w:rsid w:val="00D757EC"/>
    <w:rsid w:val="00D94A92"/>
    <w:rsid w:val="00DA788E"/>
    <w:rsid w:val="00DD650A"/>
    <w:rsid w:val="00DE0651"/>
    <w:rsid w:val="00DF350F"/>
    <w:rsid w:val="00DF7756"/>
    <w:rsid w:val="00E14B65"/>
    <w:rsid w:val="00E523A8"/>
    <w:rsid w:val="00E84995"/>
    <w:rsid w:val="00EB74EA"/>
    <w:rsid w:val="00ED5C43"/>
    <w:rsid w:val="00EE0704"/>
    <w:rsid w:val="00EE353E"/>
    <w:rsid w:val="00EE735B"/>
    <w:rsid w:val="00EF0BA1"/>
    <w:rsid w:val="00EF5ED5"/>
    <w:rsid w:val="00F060A5"/>
    <w:rsid w:val="00F34293"/>
    <w:rsid w:val="00F56A52"/>
    <w:rsid w:val="00F66904"/>
    <w:rsid w:val="00F92728"/>
    <w:rsid w:val="00F93A8D"/>
    <w:rsid w:val="00FC4A6E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8A539A-5F21-4FF5-87E5-30015C82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5485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Ind w:w="0" w:type="dxa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D5485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">
    <w:name w:val="код"/>
    <w:basedOn w:val="Normal"/>
    <w:link w:val="a0"/>
    <w:rsid w:val="00D5485A"/>
    <w:pPr>
      <w:spacing w:after="0" w:line="240" w:lineRule="auto"/>
      <w:ind w:left="284"/>
    </w:pPr>
    <w:rPr>
      <w:rFonts w:ascii="Courier New" w:eastAsia="Times New Roman" w:hAnsi="Courier New" w:cs="Times New Roman"/>
      <w:sz w:val="18"/>
      <w:szCs w:val="24"/>
      <w:lang w:eastAsia="ru-RU"/>
    </w:rPr>
  </w:style>
  <w:style w:type="character" w:customStyle="1" w:styleId="a0">
    <w:name w:val="код Знак"/>
    <w:basedOn w:val="DefaultParagraphFont"/>
    <w:link w:val="a"/>
    <w:rsid w:val="00D5485A"/>
    <w:rPr>
      <w:rFonts w:ascii="Courier New" w:eastAsia="Times New Roman" w:hAnsi="Courier New" w:cs="Times New Roman"/>
      <w:sz w:val="18"/>
      <w:szCs w:val="24"/>
      <w:lang w:eastAsia="ru-RU"/>
    </w:rPr>
  </w:style>
  <w:style w:type="paragraph" w:customStyle="1" w:styleId="a1">
    <w:name w:val="Заголовок примера"/>
    <w:basedOn w:val="Normal"/>
    <w:next w:val="a"/>
    <w:rsid w:val="00D5485A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2270F-C3DD-457E-9A1A-C66BB4EC5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92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Основы разработки веб-приложений</vt:lpstr>
      <vt:lpstr>Основы разработки веб-приложений</vt:lpstr>
    </vt:vector>
  </TitlesOfParts>
  <Manager>Alexander_Kuznetsov1@epam.com</Manager>
  <Company>EPAM Systems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разработки веб-приложений</dc:title>
  <dc:creator>Alexander Kuznetsov1</dc:creator>
  <cp:keywords>Task, ASP.NET</cp:keywords>
  <dc:description>Задания по теме "Основы разработки веб-приложений"</dc:description>
  <cp:lastModifiedBy>Sviatoslava Glukhova</cp:lastModifiedBy>
  <cp:revision>27</cp:revision>
  <dcterms:created xsi:type="dcterms:W3CDTF">2012-03-02T15:07:00Z</dcterms:created>
  <dcterms:modified xsi:type="dcterms:W3CDTF">2014-07-15T12:09:00Z</dcterms:modified>
  <cp:category>Task</cp:category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